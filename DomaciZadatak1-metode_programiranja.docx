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DF1214" w:rsidP="00965D17">
      <w:pPr>
        <w:pStyle w:val="Title"/>
      </w:pPr>
      <w:r>
        <w:t>Domaći z</w:t>
      </w:r>
      <w:r w:rsidR="00AB70E8">
        <w:t xml:space="preserve">adatak 1 </w:t>
      </w:r>
    </w:p>
    <w:p w:rsidR="00965D17" w:rsidRDefault="004D2472" w:rsidP="00AB70E8">
      <w:pPr>
        <w:jc w:val="right"/>
        <w:rPr>
          <w:i/>
        </w:rPr>
      </w:pPr>
      <w:r>
        <w:rPr>
          <w:i/>
        </w:rPr>
        <w:t>Metode programiranja</w:t>
      </w:r>
    </w:p>
    <w:p w:rsidR="00193E55" w:rsidRPr="00D25732" w:rsidRDefault="00193E55" w:rsidP="00D25732">
      <w:pPr>
        <w:jc w:val="both"/>
        <w:rPr>
          <w:b/>
          <w:i/>
        </w:rPr>
      </w:pPr>
    </w:p>
    <w:p w:rsidR="007845C1" w:rsidRPr="0033154A" w:rsidRDefault="007845C1" w:rsidP="00D25732">
      <w:pPr>
        <w:jc w:val="both"/>
        <w:rPr>
          <w:b/>
          <w:color w:val="auto"/>
        </w:rPr>
      </w:pPr>
      <w:r w:rsidRPr="0033154A">
        <w:rPr>
          <w:b/>
          <w:color w:val="auto"/>
        </w:rPr>
        <w:t xml:space="preserve">Sve algoritme dostaviti u </w:t>
      </w:r>
      <w:r w:rsidRPr="0033154A">
        <w:rPr>
          <w:b/>
          <w:color w:val="C00000"/>
        </w:rPr>
        <w:t>JPEG</w:t>
      </w:r>
      <w:r w:rsidRPr="0033154A">
        <w:rPr>
          <w:b/>
          <w:color w:val="auto"/>
        </w:rPr>
        <w:t xml:space="preserve"> formatu (File-&gt;Save As), a naziv fajla staviti u formatu “prezimeIme”.</w:t>
      </w:r>
    </w:p>
    <w:p w:rsidR="00AB70E8" w:rsidRPr="004D2472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4D2472" w:rsidRPr="004D2472">
        <w:rPr>
          <w:bCs/>
          <w:color w:val="0D0D0D" w:themeColor="text1" w:themeTint="F2"/>
        </w:rPr>
        <w:t xml:space="preserve"> ispisuje slučajan broj u intervalu od m do n koji je deljiv sa k.</w:t>
      </w:r>
    </w:p>
    <w:p w:rsidR="004D2472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4D2472">
        <w:rPr>
          <w:bCs/>
          <w:color w:val="0D0D0D" w:themeColor="text1" w:themeTint="F2"/>
        </w:rPr>
        <w:t xml:space="preserve"> sluč</w:t>
      </w:r>
      <w:r w:rsidR="004D2472" w:rsidRPr="004D2472">
        <w:rPr>
          <w:bCs/>
          <w:color w:val="0D0D0D" w:themeColor="text1" w:themeTint="F2"/>
        </w:rPr>
        <w:t>ajnim izborom ispisuje jedno veliko slovo i odgovoarajuće malo slovo  (koristiti ASCII kod)</w:t>
      </w:r>
      <w:r w:rsidR="00D25732">
        <w:rPr>
          <w:bCs/>
          <w:color w:val="0D0D0D" w:themeColor="text1" w:themeTint="F2"/>
        </w:rPr>
        <w:t>.</w:t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 w:rsidR="00BB0818">
        <w:rPr>
          <w:bCs/>
          <w:color w:val="0D0D0D" w:themeColor="text1" w:themeTint="F2"/>
        </w:rPr>
        <w:t xml:space="preserve"> koji</w:t>
      </w:r>
      <w:r>
        <w:rPr>
          <w:bCs/>
          <w:color w:val="0D0D0D" w:themeColor="text1" w:themeTint="F2"/>
        </w:rPr>
        <w:t xml:space="preserve"> i</w:t>
      </w:r>
      <w:r w:rsidR="00AB70E8" w:rsidRPr="00AB70E8">
        <w:rPr>
          <w:bCs/>
          <w:color w:val="0D0D0D" w:themeColor="text1" w:themeTint="F2"/>
        </w:rPr>
        <w:t>zra</w:t>
      </w:r>
      <w:r w:rsidR="00AB70E8">
        <w:rPr>
          <w:bCs/>
          <w:color w:val="0D0D0D" w:themeColor="text1" w:themeTint="F2"/>
        </w:rPr>
        <w:t>č</w:t>
      </w:r>
      <w:r>
        <w:rPr>
          <w:bCs/>
          <w:color w:val="0D0D0D" w:themeColor="text1" w:themeTint="F2"/>
        </w:rPr>
        <w:t>unava</w:t>
      </w:r>
      <w:r w:rsidR="00AB70E8" w:rsidRPr="00AB70E8">
        <w:rPr>
          <w:bCs/>
          <w:color w:val="0D0D0D" w:themeColor="text1" w:themeTint="F2"/>
        </w:rPr>
        <w:t xml:space="preserve"> sumu prvih n prirodnih brojeva koji nisu deljivi brojem 3</w:t>
      </w:r>
      <w:r w:rsidR="00AB70E8">
        <w:rPr>
          <w:bCs/>
          <w:color w:val="0D0D0D" w:themeColor="text1" w:themeTint="F2"/>
        </w:rPr>
        <w:t>.</w:t>
      </w:r>
      <w:r w:rsidR="00AB70E8" w:rsidRPr="00AB70E8">
        <w:rPr>
          <w:bCs/>
          <w:color w:val="0D0D0D" w:themeColor="text1" w:themeTint="F2"/>
        </w:rPr>
        <w:tab/>
      </w:r>
      <w:r w:rsidR="00AB70E8" w:rsidRPr="00AB70E8">
        <w:rPr>
          <w:bCs/>
          <w:color w:val="0D0D0D" w:themeColor="text1" w:themeTint="F2"/>
        </w:rPr>
        <w:tab/>
      </w:r>
      <w:r w:rsidR="00AB70E8" w:rsidRPr="00AB70E8">
        <w:rPr>
          <w:bCs/>
          <w:color w:val="0D0D0D" w:themeColor="text1" w:themeTint="F2"/>
        </w:rPr>
        <w:tab/>
      </w:r>
    </w:p>
    <w:p w:rsid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</w:t>
      </w:r>
      <w:r w:rsidR="004D2472" w:rsidRPr="004D2472">
        <w:rPr>
          <w:bCs/>
          <w:color w:val="0D0D0D" w:themeColor="text1" w:themeTint="F2"/>
        </w:rPr>
        <w:t>koji nalazi naj</w:t>
      </w:r>
      <w:r w:rsidR="004D2472">
        <w:rPr>
          <w:bCs/>
          <w:color w:val="0D0D0D" w:themeColor="text1" w:themeTint="F2"/>
        </w:rPr>
        <w:t>ve</w:t>
      </w:r>
      <w:r w:rsidR="00BB0818">
        <w:rPr>
          <w:bCs/>
          <w:color w:val="0D0D0D" w:themeColor="text1" w:themeTint="F2"/>
        </w:rPr>
        <w:t>ć</w:t>
      </w:r>
      <w:r w:rsidR="004D2472">
        <w:rPr>
          <w:bCs/>
          <w:color w:val="0D0D0D" w:themeColor="text1" w:themeTint="F2"/>
        </w:rPr>
        <w:t>i</w:t>
      </w:r>
      <w:r w:rsidR="004D2472" w:rsidRPr="004D2472">
        <w:rPr>
          <w:bCs/>
          <w:color w:val="0D0D0D" w:themeColor="text1" w:themeTint="F2"/>
        </w:rPr>
        <w:t xml:space="preserve"> prost broj od n brojeva koje unosi korisnik. Svi brojevi su prirodni</w:t>
      </w:r>
      <w:r w:rsidR="00D25732">
        <w:rPr>
          <w:bCs/>
          <w:color w:val="0D0D0D" w:themeColor="text1" w:themeTint="F2"/>
        </w:rPr>
        <w:t>.</w:t>
      </w:r>
    </w:p>
    <w:p w:rsidR="004D2472" w:rsidRPr="004D2472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4D2472" w:rsidRPr="004D2472">
        <w:rPr>
          <w:bCs/>
          <w:color w:val="0D0D0D" w:themeColor="text1" w:themeTint="F2"/>
        </w:rPr>
        <w:t xml:space="preserve"> za dva uneta broja ispisuje njihov zbir, razliku i količnik</w:t>
      </w:r>
      <w:r w:rsidR="00D25732">
        <w:rPr>
          <w:bCs/>
          <w:color w:val="0D0D0D" w:themeColor="text1" w:themeTint="F2"/>
        </w:rPr>
        <w:t>.</w:t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4D2472" w:rsidRPr="004D2472">
        <w:rPr>
          <w:bCs/>
          <w:color w:val="0D0D0D" w:themeColor="text1" w:themeTint="F2"/>
        </w:rPr>
        <w:t xml:space="preserve"> prevodi dužinu datu u stopama </w:t>
      </w:r>
      <w:r w:rsidR="004D2472">
        <w:rPr>
          <w:bCs/>
          <w:color w:val="0D0D0D" w:themeColor="text1" w:themeTint="F2"/>
        </w:rPr>
        <w:t>u centimetre(1 stopa = 30.48</w:t>
      </w:r>
      <w:r w:rsidR="009A1E32">
        <w:rPr>
          <w:bCs/>
          <w:color w:val="0D0D0D" w:themeColor="text1" w:themeTint="F2"/>
        </w:rPr>
        <w:t xml:space="preserve"> cm</w:t>
      </w:r>
      <w:r w:rsidR="004D2472">
        <w:rPr>
          <w:bCs/>
          <w:color w:val="0D0D0D" w:themeColor="text1" w:themeTint="F2"/>
        </w:rPr>
        <w:t>)</w:t>
      </w:r>
      <w:r w:rsidR="00D25732">
        <w:rPr>
          <w:bCs/>
          <w:color w:val="0D0D0D" w:themeColor="text1" w:themeTint="F2"/>
        </w:rPr>
        <w:t>.</w:t>
      </w:r>
      <w:r w:rsidR="00AB70E8" w:rsidRPr="00AB70E8">
        <w:rPr>
          <w:bCs/>
          <w:color w:val="0D0D0D" w:themeColor="text1" w:themeTint="F2"/>
        </w:rPr>
        <w:tab/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4D2472" w:rsidRPr="004D2472">
        <w:rPr>
          <w:bCs/>
          <w:color w:val="0D0D0D" w:themeColor="text1" w:themeTint="F2"/>
        </w:rPr>
        <w:t xml:space="preserve"> za temperaturu unetu u </w:t>
      </w:r>
      <w:r w:rsidR="00DF27B0">
        <w:rPr>
          <w:bCs/>
          <w:color w:val="0D0D0D" w:themeColor="text1" w:themeTint="F2"/>
        </w:rPr>
        <w:t>C</w:t>
      </w:r>
      <w:r w:rsidR="004D2472" w:rsidRPr="004D2472">
        <w:rPr>
          <w:bCs/>
          <w:color w:val="0D0D0D" w:themeColor="text1" w:themeTint="F2"/>
        </w:rPr>
        <w:t>elzijusima i</w:t>
      </w:r>
      <w:r w:rsidR="004D2472">
        <w:rPr>
          <w:bCs/>
          <w:color w:val="0D0D0D" w:themeColor="text1" w:themeTint="F2"/>
        </w:rPr>
        <w:t xml:space="preserve">spisuje temperaturu u </w:t>
      </w:r>
      <w:r w:rsidR="00DF27B0">
        <w:rPr>
          <w:bCs/>
          <w:color w:val="0D0D0D" w:themeColor="text1" w:themeTint="F2"/>
        </w:rPr>
        <w:t>K</w:t>
      </w:r>
      <w:r w:rsidR="004D2472">
        <w:rPr>
          <w:bCs/>
          <w:color w:val="0D0D0D" w:themeColor="text1" w:themeTint="F2"/>
        </w:rPr>
        <w:t>elvinima (tk = tc + 273.15)</w:t>
      </w:r>
      <w:r w:rsidR="00D25732">
        <w:rPr>
          <w:bCs/>
          <w:color w:val="0D0D0D" w:themeColor="text1" w:themeTint="F2"/>
        </w:rPr>
        <w:t>.</w:t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ispisuje</w:t>
      </w:r>
      <w:r w:rsidR="004D2472" w:rsidRPr="004D2472">
        <w:rPr>
          <w:bCs/>
          <w:color w:val="0D0D0D" w:themeColor="text1" w:themeTint="F2"/>
        </w:rPr>
        <w:t xml:space="preserve"> vrednost malog i velikog slova A i njihovu razliku</w:t>
      </w:r>
      <w:r w:rsidR="004D2472">
        <w:rPr>
          <w:bCs/>
          <w:color w:val="0D0D0D" w:themeColor="text1" w:themeTint="F2"/>
        </w:rPr>
        <w:t xml:space="preserve"> </w:t>
      </w:r>
      <w:r w:rsidR="004D2472" w:rsidRPr="004D2472">
        <w:rPr>
          <w:bCs/>
          <w:color w:val="0D0D0D" w:themeColor="text1" w:themeTint="F2"/>
        </w:rPr>
        <w:t>(koristiti ASCII kod)</w:t>
      </w:r>
      <w:r w:rsidR="004D2472">
        <w:rPr>
          <w:bCs/>
          <w:color w:val="0D0D0D" w:themeColor="text1" w:themeTint="F2"/>
        </w:rPr>
        <w:t>.</w:t>
      </w:r>
      <w:r w:rsidR="00AB70E8" w:rsidRPr="00AB70E8">
        <w:rPr>
          <w:bCs/>
          <w:color w:val="0D0D0D" w:themeColor="text1" w:themeTint="F2"/>
        </w:rPr>
        <w:tab/>
      </w:r>
    </w:p>
    <w:p w:rsidR="00AB70E8" w:rsidRPr="004D2472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z</w:t>
      </w:r>
      <w:r w:rsidR="004D2472" w:rsidRPr="004D2472">
        <w:rPr>
          <w:bCs/>
          <w:color w:val="0D0D0D" w:themeColor="text1" w:themeTint="F2"/>
        </w:rPr>
        <w:t>a uneto malo slovo ispisati odgovarajuće veliko slovo</w:t>
      </w:r>
      <w:r w:rsidR="000465EE">
        <w:rPr>
          <w:bCs/>
          <w:color w:val="0D0D0D" w:themeColor="text1" w:themeTint="F2"/>
        </w:rPr>
        <w:t xml:space="preserve"> </w:t>
      </w:r>
      <w:r w:rsidR="004D2472" w:rsidRPr="004D2472">
        <w:rPr>
          <w:bCs/>
          <w:color w:val="0D0D0D" w:themeColor="text1" w:themeTint="F2"/>
        </w:rPr>
        <w:t>(koristiti ASCII kod)</w:t>
      </w:r>
      <w:r w:rsidR="004D2472">
        <w:rPr>
          <w:bCs/>
          <w:color w:val="0D0D0D" w:themeColor="text1" w:themeTint="F2"/>
        </w:rPr>
        <w:t>.</w:t>
      </w:r>
      <w:r w:rsidR="004D2472" w:rsidRPr="004D2472">
        <w:rPr>
          <w:bCs/>
          <w:color w:val="0D0D0D" w:themeColor="text1" w:themeTint="F2"/>
        </w:rPr>
        <w:t xml:space="preserve"> </w:t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program za koji k</w:t>
      </w:r>
      <w:r w:rsidR="000465EE" w:rsidRPr="000465EE">
        <w:rPr>
          <w:bCs/>
          <w:color w:val="0D0D0D" w:themeColor="text1" w:themeTint="F2"/>
        </w:rPr>
        <w:t>orisnik unosi slovo i broj k. Ispisati slovo koje se nalazi k mesta nakon unetog slova</w:t>
      </w:r>
      <w:r w:rsidR="000465EE">
        <w:rPr>
          <w:bCs/>
          <w:color w:val="0D0D0D" w:themeColor="text1" w:themeTint="F2"/>
        </w:rPr>
        <w:t xml:space="preserve"> </w:t>
      </w:r>
      <w:r w:rsidR="000465EE" w:rsidRPr="004D2472">
        <w:rPr>
          <w:bCs/>
          <w:color w:val="0D0D0D" w:themeColor="text1" w:themeTint="F2"/>
        </w:rPr>
        <w:t>(koristiti ASCII kod)</w:t>
      </w:r>
      <w:r w:rsidR="000465EE">
        <w:rPr>
          <w:bCs/>
          <w:color w:val="0D0D0D" w:themeColor="text1" w:themeTint="F2"/>
        </w:rPr>
        <w:t>.</w:t>
      </w:r>
    </w:p>
    <w:p w:rsidR="00AB70E8" w:rsidRP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0465EE" w:rsidRPr="000465EE">
        <w:rPr>
          <w:bCs/>
          <w:color w:val="0D0D0D" w:themeColor="text1" w:themeTint="F2"/>
        </w:rPr>
        <w:t xml:space="preserve"> vremenski interval dat u minutima prikazuje u satima i minutima</w:t>
      </w:r>
      <w:r w:rsidR="000465EE">
        <w:rPr>
          <w:bCs/>
          <w:color w:val="0D0D0D" w:themeColor="text1" w:themeTint="F2"/>
        </w:rPr>
        <w:t>.</w:t>
      </w:r>
    </w:p>
    <w:p w:rsidR="00AB70E8" w:rsidRP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će i</w:t>
      </w:r>
      <w:r w:rsidR="000465EE">
        <w:rPr>
          <w:bCs/>
          <w:color w:val="0D0D0D" w:themeColor="text1" w:themeTint="F2"/>
        </w:rPr>
        <w:t>zvrnuti č</w:t>
      </w:r>
      <w:r w:rsidR="000465EE" w:rsidRPr="000465EE">
        <w:rPr>
          <w:bCs/>
          <w:color w:val="0D0D0D" w:themeColor="text1" w:themeTint="F2"/>
        </w:rPr>
        <w:t>etvorocifreni broj 1234-&gt;4321</w:t>
      </w:r>
      <w:r w:rsidR="00D25732">
        <w:rPr>
          <w:bCs/>
          <w:color w:val="0D0D0D" w:themeColor="text1" w:themeTint="F2"/>
        </w:rPr>
        <w:t>.</w:t>
      </w:r>
    </w:p>
    <w:p w:rsid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0465EE" w:rsidRPr="000465EE">
        <w:rPr>
          <w:bCs/>
          <w:color w:val="0D0D0D" w:themeColor="text1" w:themeTint="F2"/>
        </w:rPr>
        <w:t xml:space="preserve"> ispisuje</w:t>
      </w:r>
      <w:r w:rsidR="00BF13E0">
        <w:rPr>
          <w:bCs/>
          <w:color w:val="0D0D0D" w:themeColor="text1" w:themeTint="F2"/>
        </w:rPr>
        <w:t xml:space="preserve"> cifre unetog trocifrenog broja</w:t>
      </w:r>
      <w:r w:rsidR="00D25732">
        <w:rPr>
          <w:bCs/>
          <w:color w:val="0D0D0D" w:themeColor="text1" w:themeTint="F2"/>
        </w:rPr>
        <w:t>.</w:t>
      </w:r>
    </w:p>
    <w:p w:rsidR="00AB70E8" w:rsidRP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0465EE" w:rsidRPr="000465EE">
        <w:rPr>
          <w:bCs/>
          <w:color w:val="0D0D0D" w:themeColor="text1" w:themeTint="F2"/>
        </w:rPr>
        <w:t xml:space="preserve"> proverava da li je uneti (trocifreni) broj Armstrongov. Armstrongov broj je jednak zbiru kubova svojih cifra</w:t>
      </w:r>
      <w:r w:rsidR="000465EE">
        <w:rPr>
          <w:bCs/>
          <w:color w:val="0D0D0D" w:themeColor="text1" w:themeTint="F2"/>
        </w:rPr>
        <w:t>.</w:t>
      </w:r>
    </w:p>
    <w:p w:rsid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0465EE" w:rsidRPr="000465EE">
        <w:rPr>
          <w:bCs/>
          <w:color w:val="0D0D0D" w:themeColor="text1" w:themeTint="F2"/>
        </w:rPr>
        <w:t xml:space="preserve"> za dva uneta vremena u 24h formatu ispisuje manje vreme</w:t>
      </w:r>
      <w:r w:rsidR="00D25732">
        <w:rPr>
          <w:bCs/>
          <w:color w:val="0D0D0D" w:themeColor="text1" w:themeTint="F2"/>
        </w:rPr>
        <w:t>.</w:t>
      </w:r>
    </w:p>
    <w:p w:rsidR="00AB70E8" w:rsidRPr="000465EE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gde k</w:t>
      </w:r>
      <w:r w:rsidR="000465EE" w:rsidRPr="000465EE">
        <w:rPr>
          <w:bCs/>
          <w:color w:val="0D0D0D" w:themeColor="text1" w:themeTint="F2"/>
        </w:rPr>
        <w:t>orisnik unosi slovo i broj k. Ispisati slovo koje se nalazi k “skokova” nakon unetog slova (sa ‘z’ se skace na ‘a’)</w:t>
      </w:r>
      <w:r w:rsidR="000465EE">
        <w:rPr>
          <w:bCs/>
          <w:color w:val="0D0D0D" w:themeColor="text1" w:themeTint="F2"/>
        </w:rPr>
        <w:t xml:space="preserve"> </w:t>
      </w:r>
      <w:r w:rsidR="000465EE" w:rsidRPr="004D2472">
        <w:rPr>
          <w:bCs/>
          <w:color w:val="0D0D0D" w:themeColor="text1" w:themeTint="F2"/>
        </w:rPr>
        <w:t>(koristiti ASCII kod)</w:t>
      </w:r>
      <w:r w:rsidR="000465EE">
        <w:rPr>
          <w:bCs/>
          <w:color w:val="0D0D0D" w:themeColor="text1" w:themeTint="F2"/>
        </w:rPr>
        <w:t>.</w:t>
      </w:r>
    </w:p>
    <w:p w:rsidR="00AB70E8" w:rsidRPr="00AB70E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će i</w:t>
      </w:r>
      <w:r w:rsidR="003F28D8" w:rsidRPr="003F28D8">
        <w:rPr>
          <w:bCs/>
          <w:color w:val="0D0D0D" w:themeColor="text1" w:themeTint="F2"/>
        </w:rPr>
        <w:t>sipisati najveci i najmanji od n unetih brojeva</w:t>
      </w:r>
      <w:r w:rsidR="003F28D8">
        <w:rPr>
          <w:bCs/>
          <w:color w:val="0D0D0D" w:themeColor="text1" w:themeTint="F2"/>
        </w:rPr>
        <w:t>.</w:t>
      </w:r>
      <w:r>
        <w:rPr>
          <w:bCs/>
          <w:color w:val="0D0D0D" w:themeColor="text1" w:themeTint="F2"/>
        </w:rPr>
        <w:tab/>
      </w:r>
    </w:p>
    <w:p w:rsidR="003F28D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će izracunati</w:t>
      </w:r>
      <w:r w:rsidR="003F28D8" w:rsidRPr="003F28D8">
        <w:rPr>
          <w:bCs/>
          <w:color w:val="0D0D0D" w:themeColor="text1" w:themeTint="F2"/>
        </w:rPr>
        <w:t xml:space="preserve"> faktorijal za uneto n.</w:t>
      </w:r>
    </w:p>
    <w:p w:rsidR="00AB70E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će i</w:t>
      </w:r>
      <w:r w:rsidR="003F28D8" w:rsidRPr="003F28D8">
        <w:rPr>
          <w:bCs/>
          <w:color w:val="0D0D0D" w:themeColor="text1" w:themeTint="F2"/>
        </w:rPr>
        <w:t xml:space="preserve">spisati zbir cifra unetog </w:t>
      </w:r>
      <w:r w:rsidR="003F28D8">
        <w:rPr>
          <w:bCs/>
          <w:color w:val="0D0D0D" w:themeColor="text1" w:themeTint="F2"/>
        </w:rPr>
        <w:t>broja n. Broj cifra nije poznat</w:t>
      </w:r>
      <w:r>
        <w:rPr>
          <w:bCs/>
          <w:color w:val="0D0D0D" w:themeColor="text1" w:themeTint="F2"/>
        </w:rPr>
        <w:t>.</w:t>
      </w:r>
    </w:p>
    <w:p w:rsidR="00AB70E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 i</w:t>
      </w:r>
      <w:r w:rsidR="003F28D8" w:rsidRPr="003F28D8">
        <w:rPr>
          <w:bCs/>
          <w:color w:val="0D0D0D" w:themeColor="text1" w:themeTint="F2"/>
        </w:rPr>
        <w:t>spisati sve trocifrene brojeve tako da cifra stotica bude manja od 5, cifra desetica neparna a cifra jedinica veca lil jednaka cifri desetica</w:t>
      </w:r>
      <w:r w:rsidR="00D25732">
        <w:rPr>
          <w:bCs/>
          <w:color w:val="0D0D0D" w:themeColor="text1" w:themeTint="F2"/>
        </w:rPr>
        <w:t>.</w:t>
      </w:r>
    </w:p>
    <w:p w:rsidR="00AB70E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F28D8" w:rsidRPr="003F28D8">
        <w:rPr>
          <w:bCs/>
          <w:color w:val="0D0D0D" w:themeColor="text1" w:themeTint="F2"/>
        </w:rPr>
        <w:t xml:space="preserve"> proverava da li je broj prost</w:t>
      </w:r>
      <w:r w:rsidR="003F28D8">
        <w:rPr>
          <w:bCs/>
          <w:color w:val="0D0D0D" w:themeColor="text1" w:themeTint="F2"/>
        </w:rPr>
        <w:t>.</w:t>
      </w:r>
      <w:r w:rsidR="00AB70E8" w:rsidRPr="003F28D8">
        <w:rPr>
          <w:bCs/>
          <w:color w:val="0D0D0D" w:themeColor="text1" w:themeTint="F2"/>
        </w:rPr>
        <w:tab/>
      </w:r>
      <w:r w:rsidR="00AB70E8" w:rsidRPr="003F28D8">
        <w:rPr>
          <w:bCs/>
          <w:color w:val="0D0D0D" w:themeColor="text1" w:themeTint="F2"/>
        </w:rPr>
        <w:tab/>
      </w:r>
      <w:r w:rsidR="00AB70E8" w:rsidRPr="003F28D8">
        <w:rPr>
          <w:bCs/>
          <w:color w:val="0D0D0D" w:themeColor="text1" w:themeTint="F2"/>
        </w:rPr>
        <w:tab/>
      </w:r>
    </w:p>
    <w:p w:rsidR="00095D69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 w:rsidRPr="00095D69">
        <w:rPr>
          <w:bCs/>
          <w:color w:val="0D0D0D" w:themeColor="text1" w:themeTint="F2"/>
        </w:rPr>
        <w:t xml:space="preserve">Nacrtati algoritam za </w:t>
      </w:r>
      <w:r w:rsidR="00D25732" w:rsidRPr="00095D69">
        <w:rPr>
          <w:bCs/>
          <w:color w:val="0D0D0D" w:themeColor="text1" w:themeTint="F2"/>
        </w:rPr>
        <w:t>program</w:t>
      </w:r>
      <w:r w:rsidRPr="00095D69">
        <w:rPr>
          <w:bCs/>
          <w:color w:val="0D0D0D" w:themeColor="text1" w:themeTint="F2"/>
        </w:rPr>
        <w:t xml:space="preserve"> koji</w:t>
      </w:r>
      <w:r w:rsidR="003F28D8" w:rsidRPr="00095D69">
        <w:rPr>
          <w:bCs/>
          <w:color w:val="0D0D0D" w:themeColor="text1" w:themeTint="F2"/>
        </w:rPr>
        <w:t xml:space="preserve"> ispisuje n-ti stepen broj A. </w:t>
      </w:r>
    </w:p>
    <w:p w:rsidR="003F28D8" w:rsidRPr="00095D69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 w:rsidRPr="00095D69">
        <w:rPr>
          <w:bCs/>
          <w:color w:val="0D0D0D" w:themeColor="text1" w:themeTint="F2"/>
        </w:rPr>
        <w:t xml:space="preserve">Nacrtati algoritam za </w:t>
      </w:r>
      <w:r w:rsidR="00D25732" w:rsidRPr="00095D69">
        <w:rPr>
          <w:bCs/>
          <w:color w:val="0D0D0D" w:themeColor="text1" w:themeTint="F2"/>
        </w:rPr>
        <w:t>program</w:t>
      </w:r>
      <w:r w:rsidRPr="00095D69">
        <w:rPr>
          <w:bCs/>
          <w:color w:val="0D0D0D" w:themeColor="text1" w:themeTint="F2"/>
        </w:rPr>
        <w:t xml:space="preserve"> koji</w:t>
      </w:r>
      <w:r w:rsidR="003F28D8" w:rsidRPr="00095D69">
        <w:rPr>
          <w:bCs/>
          <w:color w:val="0D0D0D" w:themeColor="text1" w:themeTint="F2"/>
        </w:rPr>
        <w:t xml:space="preserve"> ispisuje srednju vrednost unetih prirodnih brojeva. Kraj je kada korisnik unese 0.</w:t>
      </w:r>
    </w:p>
    <w:p w:rsidR="003F28D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F28D8" w:rsidRPr="003F28D8">
        <w:rPr>
          <w:bCs/>
          <w:color w:val="0D0D0D" w:themeColor="text1" w:themeTint="F2"/>
        </w:rPr>
        <w:t xml:space="preserve"> izbacuje razmake iz ulaznog teksta</w:t>
      </w:r>
      <w:r w:rsidR="003F28D8">
        <w:rPr>
          <w:bCs/>
          <w:color w:val="0D0D0D" w:themeColor="text1" w:themeTint="F2"/>
        </w:rPr>
        <w:t xml:space="preserve"> </w:t>
      </w:r>
      <w:r w:rsidR="003F28D8" w:rsidRPr="004D2472">
        <w:rPr>
          <w:bCs/>
          <w:color w:val="0D0D0D" w:themeColor="text1" w:themeTint="F2"/>
        </w:rPr>
        <w:t>(koristiti ASCII kod)</w:t>
      </w:r>
      <w:r w:rsidR="003F28D8">
        <w:rPr>
          <w:bCs/>
          <w:color w:val="0D0D0D" w:themeColor="text1" w:themeTint="F2"/>
        </w:rPr>
        <w:t>.</w:t>
      </w:r>
    </w:p>
    <w:p w:rsidR="003F28D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F28D8" w:rsidRPr="003F28D8">
        <w:rPr>
          <w:bCs/>
          <w:color w:val="0D0D0D" w:themeColor="text1" w:themeTint="F2"/>
        </w:rPr>
        <w:t xml:space="preserve"> izbacuje samoglasnike iz ulaznog teksta</w:t>
      </w:r>
      <w:r w:rsidR="003F28D8">
        <w:rPr>
          <w:bCs/>
          <w:color w:val="0D0D0D" w:themeColor="text1" w:themeTint="F2"/>
        </w:rPr>
        <w:t xml:space="preserve"> </w:t>
      </w:r>
      <w:r w:rsidR="003F28D8" w:rsidRPr="004D2472">
        <w:rPr>
          <w:bCs/>
          <w:color w:val="0D0D0D" w:themeColor="text1" w:themeTint="F2"/>
        </w:rPr>
        <w:t>(koristiti ASCII kod)</w:t>
      </w:r>
      <w:r w:rsidR="003F28D8">
        <w:rPr>
          <w:bCs/>
          <w:color w:val="0D0D0D" w:themeColor="text1" w:themeTint="F2"/>
        </w:rPr>
        <w:t>.</w:t>
      </w:r>
    </w:p>
    <w:p w:rsidR="003F28D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F28D8" w:rsidRPr="003F28D8">
        <w:rPr>
          <w:bCs/>
          <w:color w:val="0D0D0D" w:themeColor="text1" w:themeTint="F2"/>
        </w:rPr>
        <w:t xml:space="preserve"> popravlja ulazni tekst tako da svaka nova re</w:t>
      </w:r>
      <w:r w:rsidR="00095D69">
        <w:rPr>
          <w:bCs/>
          <w:color w:val="0D0D0D" w:themeColor="text1" w:themeTint="F2"/>
        </w:rPr>
        <w:t>č</w:t>
      </w:r>
      <w:r w:rsidR="003F28D8" w:rsidRPr="003F28D8">
        <w:rPr>
          <w:bCs/>
          <w:color w:val="0D0D0D" w:themeColor="text1" w:themeTint="F2"/>
        </w:rPr>
        <w:t xml:space="preserve"> po</w:t>
      </w:r>
      <w:r w:rsidR="00095D69">
        <w:rPr>
          <w:bCs/>
          <w:color w:val="0D0D0D" w:themeColor="text1" w:themeTint="F2"/>
        </w:rPr>
        <w:t>č</w:t>
      </w:r>
      <w:r w:rsidR="003F28D8" w:rsidRPr="003F28D8">
        <w:rPr>
          <w:bCs/>
          <w:color w:val="0D0D0D" w:themeColor="text1" w:themeTint="F2"/>
        </w:rPr>
        <w:t>inje velikim slovom</w:t>
      </w:r>
      <w:r w:rsidR="003F28D8">
        <w:rPr>
          <w:bCs/>
          <w:color w:val="0D0D0D" w:themeColor="text1" w:themeTint="F2"/>
        </w:rPr>
        <w:t>.</w:t>
      </w:r>
    </w:p>
    <w:p w:rsidR="003F28D8" w:rsidRPr="003F28D8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lastRenderedPageBreak/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F28D8" w:rsidRPr="003F28D8">
        <w:rPr>
          <w:bCs/>
          <w:color w:val="0D0D0D" w:themeColor="text1" w:themeTint="F2"/>
        </w:rPr>
        <w:t xml:space="preserve"> izbacuje sav tekst koji se nalazi u zagradi. Ne postoje ugnje</w:t>
      </w:r>
      <w:r w:rsidR="00BF13E0">
        <w:rPr>
          <w:bCs/>
          <w:color w:val="0D0D0D" w:themeColor="text1" w:themeTint="F2"/>
        </w:rPr>
        <w:t>ž</w:t>
      </w:r>
      <w:r w:rsidR="003F28D8" w:rsidRPr="003F28D8">
        <w:rPr>
          <w:bCs/>
          <w:color w:val="0D0D0D" w:themeColor="text1" w:themeTint="F2"/>
        </w:rPr>
        <w:t>dene zagrade</w:t>
      </w:r>
      <w:r w:rsidR="003F28D8">
        <w:rPr>
          <w:bCs/>
          <w:color w:val="0D0D0D" w:themeColor="text1" w:themeTint="F2"/>
        </w:rPr>
        <w:t>.</w:t>
      </w:r>
    </w:p>
    <w:p w:rsidR="00AB70E8" w:rsidRDefault="00D25732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program koji</w:t>
      </w:r>
      <w:r w:rsidRPr="003946ED">
        <w:rPr>
          <w:bCs/>
          <w:color w:val="0D0D0D" w:themeColor="text1" w:themeTint="F2"/>
        </w:rPr>
        <w:t xml:space="preserve"> </w:t>
      </w:r>
      <w:r>
        <w:rPr>
          <w:bCs/>
          <w:color w:val="0D0D0D" w:themeColor="text1" w:themeTint="F2"/>
        </w:rPr>
        <w:t>n</w:t>
      </w:r>
      <w:r w:rsidR="003F28D8">
        <w:rPr>
          <w:bCs/>
          <w:color w:val="0D0D0D" w:themeColor="text1" w:themeTint="F2"/>
        </w:rPr>
        <w:t>a</w:t>
      </w:r>
      <w:r>
        <w:rPr>
          <w:bCs/>
          <w:color w:val="0D0D0D" w:themeColor="text1" w:themeTint="F2"/>
        </w:rPr>
        <w:t>laz</w:t>
      </w:r>
      <w:r w:rsidR="003F28D8">
        <w:rPr>
          <w:bCs/>
          <w:color w:val="0D0D0D" w:themeColor="text1" w:themeTint="F2"/>
        </w:rPr>
        <w:t>i geometrijsku</w:t>
      </w:r>
      <w:r w:rsidR="003F28D8" w:rsidRPr="003F28D8">
        <w:rPr>
          <w:bCs/>
          <w:color w:val="0D0D0D" w:themeColor="text1" w:themeTint="F2"/>
        </w:rPr>
        <w:t xml:space="preserve"> sredinu N unetih brojeva</w:t>
      </w:r>
      <w:r w:rsidR="003F28D8">
        <w:rPr>
          <w:bCs/>
          <w:color w:val="0D0D0D" w:themeColor="text1" w:themeTint="F2"/>
        </w:rPr>
        <w:t>.</w:t>
      </w:r>
    </w:p>
    <w:p w:rsidR="003F28D8" w:rsidRPr="003F28D8" w:rsidRDefault="00D25732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program koji</w:t>
      </w:r>
      <w:r w:rsidRPr="003946ED">
        <w:rPr>
          <w:bCs/>
          <w:color w:val="0D0D0D" w:themeColor="text1" w:themeTint="F2"/>
        </w:rPr>
        <w:t xml:space="preserve"> </w:t>
      </w:r>
      <w:r>
        <w:rPr>
          <w:bCs/>
          <w:color w:val="0D0D0D" w:themeColor="text1" w:themeTint="F2"/>
        </w:rPr>
        <w:t xml:space="preserve">nalazi </w:t>
      </w:r>
      <w:r w:rsidR="003F28D8" w:rsidRPr="003F28D8">
        <w:rPr>
          <w:bCs/>
          <w:color w:val="0D0D0D" w:themeColor="text1" w:themeTint="F2"/>
        </w:rPr>
        <w:t>aritmeti</w:t>
      </w:r>
      <w:r>
        <w:rPr>
          <w:bCs/>
          <w:color w:val="0D0D0D" w:themeColor="text1" w:themeTint="F2"/>
        </w:rPr>
        <w:t>č</w:t>
      </w:r>
      <w:r w:rsidR="003F28D8" w:rsidRPr="003F28D8">
        <w:rPr>
          <w:bCs/>
          <w:color w:val="0D0D0D" w:themeColor="text1" w:themeTint="F2"/>
        </w:rPr>
        <w:t>ku sredinu delilaca broja n</w:t>
      </w:r>
      <w:r w:rsidR="003F28D8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za uneti niz a formira nizove B i C tako da elementi niza B parni </w:t>
      </w:r>
      <w:r w:rsidR="003946ED">
        <w:rPr>
          <w:bCs/>
          <w:color w:val="0D0D0D" w:themeColor="text1" w:themeTint="F2"/>
        </w:rPr>
        <w:t>članovi</w:t>
      </w:r>
      <w:r w:rsidR="003946ED" w:rsidRPr="003946ED">
        <w:rPr>
          <w:bCs/>
          <w:color w:val="0D0D0D" w:themeColor="text1" w:themeTint="F2"/>
        </w:rPr>
        <w:t xml:space="preserve"> niza A</w:t>
      </w:r>
      <w:r w:rsidR="003946ED">
        <w:rPr>
          <w:bCs/>
          <w:color w:val="0D0D0D" w:themeColor="text1" w:themeTint="F2"/>
        </w:rPr>
        <w:t>, a elementi niza C su neparni č</w:t>
      </w:r>
      <w:r w:rsidR="003946ED" w:rsidRPr="003946ED">
        <w:rPr>
          <w:bCs/>
          <w:color w:val="0D0D0D" w:themeColor="text1" w:themeTint="F2"/>
        </w:rPr>
        <w:t>lanovi niza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funkciju</w:t>
      </w:r>
      <w:r w:rsidR="003946ED" w:rsidRPr="003946ED">
        <w:rPr>
          <w:bCs/>
          <w:color w:val="0D0D0D" w:themeColor="text1" w:themeTint="F2"/>
        </w:rPr>
        <w:t>koja u</w:t>
      </w:r>
      <w:r w:rsidR="008111C3">
        <w:rPr>
          <w:bCs/>
          <w:color w:val="0D0D0D" w:themeColor="text1" w:themeTint="F2"/>
        </w:rPr>
        <w:t>č</w:t>
      </w:r>
      <w:r w:rsidR="003946ED" w:rsidRPr="003946ED">
        <w:rPr>
          <w:bCs/>
          <w:color w:val="0D0D0D" w:themeColor="text1" w:themeTint="F2"/>
        </w:rPr>
        <w:t>itava niz brojeva. Parametar funkcije je broj n koji predstavlja du</w:t>
      </w:r>
      <w:r w:rsidR="008111C3">
        <w:rPr>
          <w:bCs/>
          <w:color w:val="0D0D0D" w:themeColor="text1" w:themeTint="F2"/>
        </w:rPr>
        <w:t>ž</w:t>
      </w:r>
      <w:r w:rsidR="003946ED" w:rsidRPr="003946ED">
        <w:rPr>
          <w:bCs/>
          <w:color w:val="0D0D0D" w:themeColor="text1" w:themeTint="F2"/>
        </w:rPr>
        <w:t>inu tog niza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nalazi broj koji se pojavljuje najvi</w:t>
      </w:r>
      <w:r w:rsidR="008111C3">
        <w:rPr>
          <w:bCs/>
          <w:color w:val="0D0D0D" w:themeColor="text1" w:themeTint="F2"/>
        </w:rPr>
        <w:t>š</w:t>
      </w:r>
      <w:r w:rsidR="003946ED" w:rsidRPr="003946ED">
        <w:rPr>
          <w:bCs/>
          <w:color w:val="0D0D0D" w:themeColor="text1" w:themeTint="F2"/>
        </w:rPr>
        <w:t>e puta u nizu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funkciju</w:t>
      </w:r>
      <w:r w:rsidR="003946ED" w:rsidRPr="003946ED">
        <w:rPr>
          <w:bCs/>
          <w:color w:val="0D0D0D" w:themeColor="text1" w:themeTint="F2"/>
        </w:rPr>
        <w:t>koja sortira niz tako da parne vredn</w:t>
      </w:r>
      <w:r w:rsidR="003946ED">
        <w:rPr>
          <w:bCs/>
          <w:color w:val="0D0D0D" w:themeColor="text1" w:themeTint="F2"/>
        </w:rPr>
        <w:t>osti stavlja na po</w:t>
      </w:r>
      <w:r w:rsidR="008111C3">
        <w:rPr>
          <w:bCs/>
          <w:color w:val="0D0D0D" w:themeColor="text1" w:themeTint="F2"/>
        </w:rPr>
        <w:t>č</w:t>
      </w:r>
      <w:r w:rsidR="003946ED">
        <w:rPr>
          <w:bCs/>
          <w:color w:val="0D0D0D" w:themeColor="text1" w:themeTint="F2"/>
        </w:rPr>
        <w:t>etak u rastuć</w:t>
      </w:r>
      <w:r w:rsidR="003946ED" w:rsidRPr="003946ED">
        <w:rPr>
          <w:bCs/>
          <w:color w:val="0D0D0D" w:themeColor="text1" w:themeTint="F2"/>
        </w:rPr>
        <w:t>em a neparne stavlja na kraj u opadaju</w:t>
      </w:r>
      <w:r w:rsidR="00D25732">
        <w:rPr>
          <w:bCs/>
          <w:color w:val="0D0D0D" w:themeColor="text1" w:themeTint="F2"/>
        </w:rPr>
        <w:t>ć</w:t>
      </w:r>
      <w:r w:rsidR="003946ED" w:rsidRPr="003946ED">
        <w:rPr>
          <w:bCs/>
          <w:color w:val="0D0D0D" w:themeColor="text1" w:themeTint="F2"/>
        </w:rPr>
        <w:t xml:space="preserve">em </w:t>
      </w:r>
      <w:r w:rsidR="0050534A">
        <w:rPr>
          <w:bCs/>
          <w:color w:val="0D0D0D" w:themeColor="text1" w:themeTint="F2"/>
        </w:rPr>
        <w:t>redosledu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>
        <w:rPr>
          <w:bCs/>
          <w:color w:val="0D0D0D" w:themeColor="text1" w:themeTint="F2"/>
        </w:rPr>
        <w:t xml:space="preserve"> od niza A pravi niz B tako š</w:t>
      </w:r>
      <w:r w:rsidR="003946ED" w:rsidRPr="003946ED">
        <w:rPr>
          <w:bCs/>
          <w:color w:val="0D0D0D" w:themeColor="text1" w:themeTint="F2"/>
        </w:rPr>
        <w:t>to sortira niz i izbaci dupli</w:t>
      </w:r>
      <w:r w:rsidR="008111C3">
        <w:rPr>
          <w:bCs/>
          <w:color w:val="0D0D0D" w:themeColor="text1" w:themeTint="F2"/>
        </w:rPr>
        <w:t>k</w:t>
      </w:r>
      <w:r w:rsidR="003946ED" w:rsidRPr="003946ED">
        <w:rPr>
          <w:bCs/>
          <w:color w:val="0D0D0D" w:themeColor="text1" w:themeTint="F2"/>
        </w:rPr>
        <w:t>ate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za unetu matricu A odre</w:t>
      </w:r>
      <w:r w:rsidR="008111C3">
        <w:rPr>
          <w:bCs/>
          <w:color w:val="0D0D0D" w:themeColor="text1" w:themeTint="F2"/>
        </w:rPr>
        <w:t>đ</w:t>
      </w:r>
      <w:r w:rsidR="003946ED" w:rsidRPr="003946ED">
        <w:rPr>
          <w:bCs/>
          <w:color w:val="0D0D0D" w:themeColor="text1" w:themeTint="F2"/>
        </w:rPr>
        <w:t>uje minimalni element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racuna zbir elemenata iznad sporede dijagonale matrice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ispisuje unetu matricu NxM tako da joj kolone sortirane u rastu</w:t>
      </w:r>
      <w:r w:rsidR="00884E97">
        <w:rPr>
          <w:bCs/>
          <w:color w:val="0D0D0D" w:themeColor="text1" w:themeTint="F2"/>
        </w:rPr>
        <w:t>ć</w:t>
      </w:r>
      <w:r w:rsidR="003946ED" w:rsidRPr="003946ED">
        <w:rPr>
          <w:bCs/>
          <w:color w:val="0D0D0D" w:themeColor="text1" w:themeTint="F2"/>
        </w:rPr>
        <w:t xml:space="preserve">em </w:t>
      </w:r>
      <w:r w:rsidR="00884E97">
        <w:rPr>
          <w:bCs/>
          <w:color w:val="0D0D0D" w:themeColor="text1" w:themeTint="F2"/>
        </w:rPr>
        <w:t>redosledu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za unetu matricu A kreira transponovanu matricu B.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funkciju</w:t>
      </w:r>
      <w:r w:rsidR="003946ED" w:rsidRPr="003946ED">
        <w:rPr>
          <w:bCs/>
          <w:color w:val="0D0D0D" w:themeColor="text1" w:themeTint="F2"/>
        </w:rPr>
        <w:t>koja ucitava matricu. Parametri funkcije su dimenzije matrice n i m</w:t>
      </w:r>
      <w:r w:rsidR="003946ED">
        <w:rPr>
          <w:bCs/>
          <w:color w:val="0D0D0D" w:themeColor="text1" w:themeTint="F2"/>
        </w:rPr>
        <w:t>.</w:t>
      </w:r>
    </w:p>
    <w:p w:rsidR="003946ED" w:rsidRPr="003946ED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3946ED" w:rsidRPr="003946ED">
        <w:rPr>
          <w:bCs/>
          <w:color w:val="0D0D0D" w:themeColor="text1" w:themeTint="F2"/>
        </w:rPr>
        <w:t xml:space="preserve"> ispisuje 1 iznad glavne dijagonale, 3 ispod glavne dijagonale i 2 na glavno</w:t>
      </w:r>
      <w:r w:rsidR="00884E97">
        <w:rPr>
          <w:bCs/>
          <w:color w:val="0D0D0D" w:themeColor="text1" w:themeTint="F2"/>
        </w:rPr>
        <w:t>j</w:t>
      </w:r>
      <w:r w:rsidR="003946ED" w:rsidRPr="003946ED">
        <w:rPr>
          <w:bCs/>
          <w:color w:val="0D0D0D" w:themeColor="text1" w:themeTint="F2"/>
        </w:rPr>
        <w:t xml:space="preserve"> dijagonali kvadratne matrice</w:t>
      </w:r>
      <w:r w:rsidR="00D25732">
        <w:rPr>
          <w:bCs/>
          <w:color w:val="0D0D0D" w:themeColor="text1" w:themeTint="F2"/>
        </w:rPr>
        <w:t>.</w:t>
      </w:r>
    </w:p>
    <w:p w:rsidR="006901E1" w:rsidRPr="006901E1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funkciju</w:t>
      </w:r>
      <w:r w:rsidR="008111C3">
        <w:rPr>
          <w:bCs/>
          <w:color w:val="0D0D0D" w:themeColor="text1" w:themeTint="F2"/>
        </w:rPr>
        <w:t xml:space="preserve"> </w:t>
      </w:r>
      <w:r w:rsidR="006901E1" w:rsidRPr="006901E1">
        <w:rPr>
          <w:bCs/>
          <w:color w:val="0D0D0D" w:themeColor="text1" w:themeTint="F2"/>
        </w:rPr>
        <w:t>kojom se ispisuju svi podstringovi datog stringa S uklju</w:t>
      </w:r>
      <w:r w:rsidR="008111C3">
        <w:rPr>
          <w:bCs/>
          <w:color w:val="0D0D0D" w:themeColor="text1" w:themeTint="F2"/>
        </w:rPr>
        <w:t>č</w:t>
      </w:r>
      <w:r w:rsidR="006901E1" w:rsidRPr="006901E1">
        <w:rPr>
          <w:bCs/>
          <w:color w:val="0D0D0D" w:themeColor="text1" w:themeTint="F2"/>
        </w:rPr>
        <w:t>uju</w:t>
      </w:r>
      <w:r w:rsidR="008111C3">
        <w:rPr>
          <w:bCs/>
          <w:color w:val="0D0D0D" w:themeColor="text1" w:themeTint="F2"/>
        </w:rPr>
        <w:t>ć</w:t>
      </w:r>
      <w:r w:rsidR="006901E1" w:rsidRPr="006901E1">
        <w:rPr>
          <w:bCs/>
          <w:color w:val="0D0D0D" w:themeColor="text1" w:themeTint="F2"/>
        </w:rPr>
        <w:t>i i njega samog</w:t>
      </w:r>
      <w:r w:rsidR="008111C3">
        <w:rPr>
          <w:bCs/>
          <w:color w:val="0D0D0D" w:themeColor="text1" w:themeTint="F2"/>
        </w:rPr>
        <w:t>.</w:t>
      </w:r>
    </w:p>
    <w:p w:rsidR="006901E1" w:rsidRPr="006901E1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6901E1" w:rsidRPr="006901E1">
        <w:rPr>
          <w:bCs/>
          <w:color w:val="0D0D0D" w:themeColor="text1" w:themeTint="F2"/>
        </w:rPr>
        <w:t xml:space="preserve"> iz stringa S bri</w:t>
      </w:r>
      <w:r w:rsidR="00884E97">
        <w:rPr>
          <w:bCs/>
          <w:color w:val="0D0D0D" w:themeColor="text1" w:themeTint="F2"/>
        </w:rPr>
        <w:t>š</w:t>
      </w:r>
      <w:r w:rsidR="006901E1" w:rsidRPr="006901E1">
        <w:rPr>
          <w:bCs/>
          <w:color w:val="0D0D0D" w:themeColor="text1" w:themeTint="F2"/>
        </w:rPr>
        <w:t>e svaki znak koji odgovara bilo kom znaku stringa T</w:t>
      </w:r>
      <w:r w:rsidR="006901E1">
        <w:rPr>
          <w:bCs/>
          <w:color w:val="0D0D0D" w:themeColor="text1" w:themeTint="F2"/>
        </w:rPr>
        <w:t>.</w:t>
      </w:r>
    </w:p>
    <w:p w:rsidR="006901E1" w:rsidRPr="006901E1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Nacrtati algoritam za funkciju</w:t>
      </w:r>
      <w:r w:rsidR="008111C3">
        <w:rPr>
          <w:bCs/>
          <w:color w:val="0D0D0D" w:themeColor="text1" w:themeTint="F2"/>
        </w:rPr>
        <w:t xml:space="preserve"> </w:t>
      </w:r>
      <w:r w:rsidR="006901E1" w:rsidRPr="006901E1">
        <w:rPr>
          <w:bCs/>
          <w:color w:val="0D0D0D" w:themeColor="text1" w:themeTint="F2"/>
        </w:rPr>
        <w:t>nzd za dva broja</w:t>
      </w:r>
      <w:r w:rsidR="006901E1">
        <w:rPr>
          <w:bCs/>
          <w:color w:val="0D0D0D" w:themeColor="text1" w:themeTint="F2"/>
        </w:rPr>
        <w:t>.</w:t>
      </w:r>
    </w:p>
    <w:p w:rsidR="003F28D8" w:rsidRPr="006901E1" w:rsidRDefault="007A0C36" w:rsidP="00D25732">
      <w:pPr>
        <w:pStyle w:val="ListParagraph"/>
        <w:numPr>
          <w:ilvl w:val="0"/>
          <w:numId w:val="18"/>
        </w:numPr>
        <w:jc w:val="both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Nacrtati algoritam za </w:t>
      </w:r>
      <w:r w:rsidR="00D25732">
        <w:rPr>
          <w:bCs/>
          <w:color w:val="0D0D0D" w:themeColor="text1" w:themeTint="F2"/>
        </w:rPr>
        <w:t>program</w:t>
      </w:r>
      <w:r>
        <w:rPr>
          <w:bCs/>
          <w:color w:val="0D0D0D" w:themeColor="text1" w:themeTint="F2"/>
        </w:rPr>
        <w:t xml:space="preserve"> koji</w:t>
      </w:r>
      <w:r w:rsidR="006901E1" w:rsidRPr="006901E1">
        <w:rPr>
          <w:bCs/>
          <w:color w:val="0D0D0D" w:themeColor="text1" w:themeTint="F2"/>
        </w:rPr>
        <w:t xml:space="preserve"> ispisuje sve faktorijale brojeva od 1 do n</w:t>
      </w:r>
      <w:r w:rsidR="006901E1">
        <w:rPr>
          <w:bCs/>
          <w:color w:val="0D0D0D" w:themeColor="text1" w:themeTint="F2"/>
        </w:rPr>
        <w:t>.</w:t>
      </w:r>
      <w:bookmarkStart w:id="0" w:name="_GoBack"/>
      <w:bookmarkEnd w:id="0"/>
    </w:p>
    <w:p w:rsidR="00AB70E8" w:rsidRDefault="00AB70E8" w:rsidP="00AB70E8">
      <w:pPr>
        <w:jc w:val="right"/>
        <w:rPr>
          <w:b/>
        </w:rPr>
      </w:pPr>
    </w:p>
    <w:p w:rsidR="00965D17" w:rsidRPr="00AB70E8" w:rsidRDefault="00AB70E8" w:rsidP="00AB70E8">
      <w:pPr>
        <w:jc w:val="right"/>
        <w:rPr>
          <w:b/>
        </w:rPr>
      </w:pPr>
      <w:r w:rsidRPr="00AB70E8">
        <w:rPr>
          <w:b/>
        </w:rPr>
        <w:t xml:space="preserve"> Predmetni nastavni</w:t>
      </w:r>
      <w:r w:rsidR="00D25732">
        <w:rPr>
          <w:b/>
        </w:rPr>
        <w:t>k,</w:t>
      </w:r>
    </w:p>
    <w:p w:rsidR="00AB70E8" w:rsidRPr="004D2472" w:rsidRDefault="00A32165" w:rsidP="004D2472">
      <w:pPr>
        <w:pStyle w:val="Signature"/>
        <w:spacing w:before="480" w:after="200"/>
        <w:jc w:val="right"/>
        <w:rPr>
          <w:b w:val="0"/>
        </w:rPr>
      </w:pPr>
      <w:sdt>
        <w:sdtPr>
          <w:rPr>
            <w:b w:val="0"/>
          </w:rPr>
          <w:alias w:val="Your Name:"/>
          <w:tag w:val="Your Name:"/>
          <w:id w:val="-80522426"/>
          <w:placeholder>
            <w:docPart w:val="5C69F1BDBACF48898B9340B33574138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</w:sdtPr>
        <w:sdtEndPr/>
        <w:sdtContent>
          <w:r w:rsidR="00EB3BA0">
            <w:rPr>
              <w:b w:val="0"/>
            </w:rPr>
            <w:t xml:space="preserve">prof. </w:t>
          </w:r>
        </w:sdtContent>
      </w:sdt>
      <w:r w:rsidR="00AB70E8" w:rsidRPr="00AB70E8">
        <w:rPr>
          <w:b w:val="0"/>
        </w:rPr>
        <w:t xml:space="preserve"> Kristijan Kuk</w:t>
      </w:r>
    </w:p>
    <w:sectPr w:rsidR="00AB70E8" w:rsidRPr="004D2472" w:rsidSect="00673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165" w:rsidRDefault="00A32165">
      <w:pPr>
        <w:spacing w:after="0"/>
      </w:pPr>
      <w:r>
        <w:separator/>
      </w:r>
    </w:p>
  </w:endnote>
  <w:endnote w:type="continuationSeparator" w:id="0">
    <w:p w:rsidR="00A32165" w:rsidRDefault="00A32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2D" w:rsidRDefault="002C3B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 w:rsidR="005A57BA">
      <w:fldChar w:fldCharType="begin"/>
    </w:r>
    <w:r>
      <w:instrText xml:space="preserve"> PAGE   \* MERGEFORMAT </w:instrText>
    </w:r>
    <w:r w:rsidR="005A57BA">
      <w:fldChar w:fldCharType="separate"/>
    </w:r>
    <w:r w:rsidR="00EB3BA0">
      <w:rPr>
        <w:noProof/>
      </w:rPr>
      <w:t>2</w:t>
    </w:r>
    <w:r w:rsidR="005A57B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2D" w:rsidRDefault="002C3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165" w:rsidRDefault="00A32165">
      <w:pPr>
        <w:spacing w:after="0"/>
      </w:pPr>
      <w:r>
        <w:separator/>
      </w:r>
    </w:p>
  </w:footnote>
  <w:footnote w:type="continuationSeparator" w:id="0">
    <w:p w:rsidR="00A32165" w:rsidRDefault="00A321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2D" w:rsidRDefault="00A3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782422" o:spid="_x0000_s2050" type="#_x0000_t136" style="position:absolute;margin-left:0;margin-top:0;width:600.35pt;height:10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KPA - metPRO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2D" w:rsidRDefault="00A3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782423" o:spid="_x0000_s2051" type="#_x0000_t136" style="position:absolute;margin-left:0;margin-top:0;width:600.35pt;height:10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KPA - metPRO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2D" w:rsidRDefault="00A3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782421" o:spid="_x0000_s2049" type="#_x0000_t136" style="position:absolute;margin-left:0;margin-top:0;width:600.35pt;height:10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KPA - metPRO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8E61F93"/>
    <w:multiLevelType w:val="hybridMultilevel"/>
    <w:tmpl w:val="9C2CC56A"/>
    <w:lvl w:ilvl="0" w:tplc="003A00A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797800"/>
    <w:multiLevelType w:val="hybridMultilevel"/>
    <w:tmpl w:val="B2F4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0E8"/>
    <w:rsid w:val="000465EE"/>
    <w:rsid w:val="00071ACC"/>
    <w:rsid w:val="00095D69"/>
    <w:rsid w:val="000D5AB1"/>
    <w:rsid w:val="00193E55"/>
    <w:rsid w:val="002045EB"/>
    <w:rsid w:val="00293B83"/>
    <w:rsid w:val="002A3B24"/>
    <w:rsid w:val="002C3B2D"/>
    <w:rsid w:val="00302A2C"/>
    <w:rsid w:val="0033154A"/>
    <w:rsid w:val="003329F3"/>
    <w:rsid w:val="00381669"/>
    <w:rsid w:val="003946ED"/>
    <w:rsid w:val="003C3FE4"/>
    <w:rsid w:val="003F28D8"/>
    <w:rsid w:val="004D2472"/>
    <w:rsid w:val="0050534A"/>
    <w:rsid w:val="0052105A"/>
    <w:rsid w:val="005A57BA"/>
    <w:rsid w:val="00673C35"/>
    <w:rsid w:val="006901E1"/>
    <w:rsid w:val="006A2A3B"/>
    <w:rsid w:val="006A3CE7"/>
    <w:rsid w:val="0076387D"/>
    <w:rsid w:val="007845C1"/>
    <w:rsid w:val="007A0C36"/>
    <w:rsid w:val="008111C3"/>
    <w:rsid w:val="00884E97"/>
    <w:rsid w:val="008F15C5"/>
    <w:rsid w:val="00965D17"/>
    <w:rsid w:val="009A1E32"/>
    <w:rsid w:val="009E5708"/>
    <w:rsid w:val="00A27383"/>
    <w:rsid w:val="00A32165"/>
    <w:rsid w:val="00A557DD"/>
    <w:rsid w:val="00A736B0"/>
    <w:rsid w:val="00AB70E8"/>
    <w:rsid w:val="00BB0818"/>
    <w:rsid w:val="00BF13E0"/>
    <w:rsid w:val="00C83E3C"/>
    <w:rsid w:val="00D02A74"/>
    <w:rsid w:val="00D25732"/>
    <w:rsid w:val="00D905F1"/>
    <w:rsid w:val="00DF1214"/>
    <w:rsid w:val="00DF27B0"/>
    <w:rsid w:val="00DF56DD"/>
    <w:rsid w:val="00EB3BA0"/>
    <w:rsid w:val="00E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9DB2161-BB78-47B1-8177-2D25FE1B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B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c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69F1BDBACF48898B9340B33574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E1B6C-ABC5-4499-9C5D-8E024C6C3E44}"/>
      </w:docPartPr>
      <w:docPartBody>
        <w:p w:rsidR="009D315D" w:rsidRDefault="00BF7E70">
          <w:pPr>
            <w:pStyle w:val="5C69F1BDBACF48898B9340B33574138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7E70"/>
    <w:rsid w:val="003151BD"/>
    <w:rsid w:val="004A0171"/>
    <w:rsid w:val="006418DA"/>
    <w:rsid w:val="009D315D"/>
    <w:rsid w:val="00BF7E70"/>
    <w:rsid w:val="00F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196956F1C475BA5D2327F2117A6A7">
    <w:name w:val="9AA196956F1C475BA5D2327F2117A6A7"/>
    <w:rsid w:val="006418DA"/>
  </w:style>
  <w:style w:type="paragraph" w:customStyle="1" w:styleId="F694B0E37EE840D6AE2C162CF7D3E485">
    <w:name w:val="F694B0E37EE840D6AE2C162CF7D3E485"/>
    <w:rsid w:val="006418DA"/>
  </w:style>
  <w:style w:type="paragraph" w:customStyle="1" w:styleId="1FC7113691324C59992F3E186A11648C">
    <w:name w:val="1FC7113691324C59992F3E186A11648C"/>
    <w:rsid w:val="006418DA"/>
  </w:style>
  <w:style w:type="paragraph" w:customStyle="1" w:styleId="0B583B1C3B6E43F892BD0C6828E4DD2F">
    <w:name w:val="0B583B1C3B6E43F892BD0C6828E4DD2F"/>
    <w:rsid w:val="006418DA"/>
  </w:style>
  <w:style w:type="paragraph" w:customStyle="1" w:styleId="062C6E38CD494ADA98BCD49D5A2F1E43">
    <w:name w:val="062C6E38CD494ADA98BCD49D5A2F1E43"/>
    <w:rsid w:val="006418DA"/>
  </w:style>
  <w:style w:type="paragraph" w:customStyle="1" w:styleId="97FACF9AFAB24852BA17938C63895280">
    <w:name w:val="97FACF9AFAB24852BA17938C63895280"/>
    <w:rsid w:val="006418DA"/>
  </w:style>
  <w:style w:type="paragraph" w:customStyle="1" w:styleId="2B53B450A02044F5A67996321636F53C">
    <w:name w:val="2B53B450A02044F5A67996321636F53C"/>
    <w:rsid w:val="006418DA"/>
  </w:style>
  <w:style w:type="paragraph" w:customStyle="1" w:styleId="052C726DB06B421D97E79A5071E072A4">
    <w:name w:val="052C726DB06B421D97E79A5071E072A4"/>
    <w:rsid w:val="006418DA"/>
  </w:style>
  <w:style w:type="paragraph" w:customStyle="1" w:styleId="4E1C63C5AF9744399EF02B93205C8015">
    <w:name w:val="4E1C63C5AF9744399EF02B93205C8015"/>
    <w:rsid w:val="006418DA"/>
  </w:style>
  <w:style w:type="paragraph" w:customStyle="1" w:styleId="B5D51F3386B149AAA17481E288960412">
    <w:name w:val="B5D51F3386B149AAA17481E288960412"/>
    <w:rsid w:val="006418DA"/>
  </w:style>
  <w:style w:type="paragraph" w:customStyle="1" w:styleId="CEF245D890B74F60B62BEC6D164C5A79">
    <w:name w:val="CEF245D890B74F60B62BEC6D164C5A79"/>
    <w:rsid w:val="006418DA"/>
  </w:style>
  <w:style w:type="paragraph" w:customStyle="1" w:styleId="E3318640257C4240ABC340FFD1E302F1">
    <w:name w:val="E3318640257C4240ABC340FFD1E302F1"/>
    <w:rsid w:val="006418DA"/>
  </w:style>
  <w:style w:type="paragraph" w:customStyle="1" w:styleId="5C69F1BDBACF48898B9340B335741387">
    <w:name w:val="5C69F1BDBACF48898B9340B335741387"/>
    <w:rsid w:val="00641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EFA2-AE8C-4102-A965-7B2EAC67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8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</dc:creator>
  <cp:lastModifiedBy>aleksandar.miljkovic</cp:lastModifiedBy>
  <cp:revision>10</cp:revision>
  <dcterms:created xsi:type="dcterms:W3CDTF">2017-11-01T07:40:00Z</dcterms:created>
  <dcterms:modified xsi:type="dcterms:W3CDTF">2019-12-02T10:06:00Z</dcterms:modified>
</cp:coreProperties>
</file>